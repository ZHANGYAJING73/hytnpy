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45" w:rsidRDefault="00800A2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Python</w:t>
      </w:r>
      <w:r>
        <w:rPr>
          <w:rFonts w:hint="eastAsia"/>
          <w:sz w:val="44"/>
          <w:szCs w:val="44"/>
        </w:rPr>
        <w:t>实验报告</w:t>
      </w:r>
      <w:r>
        <w:rPr>
          <w:rFonts w:hint="eastAsia"/>
          <w:sz w:val="44"/>
          <w:szCs w:val="44"/>
        </w:rPr>
        <w:t>4</w:t>
      </w:r>
    </w:p>
    <w:p w:rsidR="00356345" w:rsidRDefault="00800A21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 w:rsidR="00F8098A">
        <w:rPr>
          <w:rFonts w:hint="eastAsia"/>
          <w:sz w:val="24"/>
        </w:rPr>
        <w:t>章雅婧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1170604002</w:t>
      </w:r>
      <w:r w:rsidR="00F8098A">
        <w:rPr>
          <w:rFonts w:hint="eastAsia"/>
          <w:sz w:val="24"/>
        </w:rPr>
        <w:t>26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专业：应用统计二班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指导老师：林卫中</w:t>
      </w:r>
    </w:p>
    <w:p w:rsidR="00356345" w:rsidRDefault="00800A21">
      <w:pPr>
        <w:rPr>
          <w:sz w:val="24"/>
        </w:rPr>
      </w:pPr>
      <w:r>
        <w:rPr>
          <w:rFonts w:hint="eastAsia"/>
          <w:sz w:val="24"/>
        </w:rPr>
        <w:t>实验题目：第三方进度条工具库。</w:t>
      </w:r>
      <w:r>
        <w:rPr>
          <w:rFonts w:hint="eastAsia"/>
          <w:sz w:val="24"/>
        </w:rPr>
        <w:t>Tqdm</w:t>
      </w:r>
      <w:r>
        <w:rPr>
          <w:rFonts w:hint="eastAsia"/>
          <w:sz w:val="24"/>
        </w:rPr>
        <w:t>是一个快速，扩展性强的进度条工具库</w:t>
      </w:r>
    </w:p>
    <w:p w:rsidR="00356345" w:rsidRDefault="00800A21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6345" w:rsidRDefault="00800A21">
      <w:pPr>
        <w:rPr>
          <w:sz w:val="30"/>
          <w:szCs w:val="30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30"/>
          <w:szCs w:val="30"/>
        </w:rPr>
        <w:t>#a3.8tqdmBar.py</w:t>
      </w:r>
    </w:p>
    <w:p w:rsidR="00356345" w:rsidRDefault="00800A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from tqdm import tqdm</w:t>
      </w:r>
    </w:p>
    <w:p w:rsidR="00356345" w:rsidRDefault="00800A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from time import sieep</w:t>
      </w:r>
    </w:p>
    <w:p w:rsidR="00356345" w:rsidRDefault="00800A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for i in tqdm(range(1,100):</w:t>
      </w:r>
    </w:p>
    <w:p w:rsidR="00356345" w:rsidRDefault="00800A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Sleep(0.01)</w:t>
      </w:r>
    </w:p>
    <w:p w:rsidR="00356345" w:rsidRDefault="00800A21">
      <w:pPr>
        <w:ind w:left="2100" w:hangingChars="700" w:hanging="2100"/>
        <w:rPr>
          <w:sz w:val="24"/>
        </w:rPr>
      </w:pPr>
      <w:r>
        <w:rPr>
          <w:rFonts w:hint="eastAsia"/>
          <w:sz w:val="30"/>
          <w:szCs w:val="30"/>
        </w:rPr>
        <w:t xml:space="preserve">             </w:t>
      </w:r>
      <w:r>
        <w:rPr>
          <w:rFonts w:hint="eastAsia"/>
          <w:sz w:val="24"/>
        </w:rPr>
        <w:t xml:space="preserve">4.1 </w:t>
      </w:r>
      <w:r>
        <w:rPr>
          <w:rFonts w:hint="eastAsia"/>
          <w:sz w:val="24"/>
        </w:rPr>
        <w:t>猜数游戏。在程序中预设一个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之间的整数，让用户通过键盘输入所猜的数，如果大于预设的数，显示“遗憾，太大了”；小于预设的数，显示“遗憾，太小了”，如此循环，直至猜中该数，显示“预设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次，你猜中了！”，其中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是用户输入数字的次数。</w:t>
      </w:r>
    </w:p>
    <w:p w:rsidR="00356345" w:rsidRDefault="00800A21" w:rsidP="00F8098A">
      <w:pPr>
        <w:ind w:left="1470" w:hangingChars="700" w:hanging="1470"/>
      </w:pPr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6345" w:rsidRDefault="00800A21" w:rsidP="00F8098A">
      <w:pPr>
        <w:ind w:left="1470" w:hangingChars="700" w:hanging="1470"/>
      </w:pPr>
      <w:r>
        <w:rPr>
          <w:rFonts w:hint="eastAsia"/>
        </w:rPr>
        <w:t xml:space="preserve">                 4.2 </w:t>
      </w:r>
      <w:r>
        <w:rPr>
          <w:rFonts w:hint="eastAsia"/>
        </w:rPr>
        <w:t>统计不同字符个数。用户从键盘输入一行字符，编写一个程序，统计并输出其中的字符、数字、空格和其他字符的个数</w:t>
      </w:r>
    </w:p>
    <w:p w:rsidR="00356345" w:rsidRDefault="00800A21" w:rsidP="00F8098A">
      <w:pPr>
        <w:ind w:left="1470" w:hangingChars="700" w:hanging="1470"/>
      </w:pPr>
      <w:bookmarkStart w:id="0" w:name="_GoBack"/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56345" w:rsidRDefault="00800A21" w:rsidP="00F8098A">
      <w:pPr>
        <w:ind w:left="1470" w:hangingChars="700" w:hanging="1470"/>
      </w:pPr>
      <w:r>
        <w:rPr>
          <w:rFonts w:hint="eastAsia"/>
        </w:rPr>
        <w:t>实验结果：我们第四次实验，</w:t>
      </w:r>
      <w:r>
        <w:rPr>
          <w:rFonts w:hint="eastAsia"/>
        </w:rPr>
        <w:t>做了课后题和安装了</w:t>
      </w:r>
      <w:r>
        <w:rPr>
          <w:rFonts w:hint="eastAsia"/>
        </w:rPr>
        <w:t>Python</w:t>
      </w:r>
    </w:p>
    <w:p w:rsidR="00356345" w:rsidRDefault="00800A21">
      <w:r>
        <w:rPr>
          <w:rFonts w:hint="eastAsia"/>
        </w:rPr>
        <w:t xml:space="preserve">                       </w:t>
      </w:r>
    </w:p>
    <w:sectPr w:rsidR="00356345" w:rsidSect="0035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39A69EE"/>
    <w:rsid w:val="00356345"/>
    <w:rsid w:val="00800A21"/>
    <w:rsid w:val="00F8098A"/>
    <w:rsid w:val="539A69EE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3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8098A"/>
    <w:rPr>
      <w:sz w:val="18"/>
      <w:szCs w:val="18"/>
    </w:rPr>
  </w:style>
  <w:style w:type="character" w:customStyle="1" w:styleId="Char">
    <w:name w:val="批注框文本 Char"/>
    <w:basedOn w:val="a0"/>
    <w:link w:val="a3"/>
    <w:rsid w:val="00F8098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Administrator</cp:lastModifiedBy>
  <cp:revision>2</cp:revision>
  <dcterms:created xsi:type="dcterms:W3CDTF">2018-05-13T15:31:00Z</dcterms:created>
  <dcterms:modified xsi:type="dcterms:W3CDTF">2018-05-13T15:31:00Z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